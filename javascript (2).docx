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AA31C" w14:textId="483CB912" w:rsidR="00E814CC" w:rsidRDefault="00E814CC">
      <w:pPr>
        <w:rPr>
          <w:b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b/>
          <w:sz w:val="44"/>
          <w:szCs w:val="44"/>
        </w:rPr>
        <w:t>JAVASCRIPT OBJECTS AND INTERNAL REPESENTATION</w:t>
      </w:r>
    </w:p>
    <w:p w14:paraId="3649CCA5" w14:textId="41C35095" w:rsidR="00E814CC" w:rsidRDefault="00E814CC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Objects are the representation of real-world entities in any language representing things by defining its properties along with their values. In java script object may be defined as </w:t>
      </w:r>
      <w:r w:rsidRPr="00D5081A">
        <w:rPr>
          <w:b/>
          <w:sz w:val="44"/>
          <w:szCs w:val="44"/>
        </w:rPr>
        <w:t>an</w:t>
      </w:r>
      <w:r>
        <w:rPr>
          <w:b/>
          <w:sz w:val="36"/>
          <w:szCs w:val="36"/>
        </w:rPr>
        <w:t xml:space="preserve"> unordered collection of related data of primitive or reference types in the form of “Key: value” pairs</w:t>
      </w:r>
    </w:p>
    <w:p w14:paraId="12530403" w14:textId="31BE1F8A" w:rsidR="00E814CC" w:rsidRDefault="00E814CC" w:rsidP="00E814CC">
      <w:pPr>
        <w:ind w:left="720"/>
        <w:rPr>
          <w:b/>
          <w:sz w:val="44"/>
          <w:szCs w:val="44"/>
        </w:rPr>
      </w:pPr>
      <w:r>
        <w:rPr>
          <w:b/>
          <w:sz w:val="36"/>
          <w:szCs w:val="36"/>
        </w:rPr>
        <w:tab/>
      </w:r>
      <w:r>
        <w:rPr>
          <w:b/>
          <w:sz w:val="44"/>
          <w:szCs w:val="44"/>
        </w:rPr>
        <w:tab/>
        <w:t>Ways to create an object in java script are as follows-</w:t>
      </w:r>
    </w:p>
    <w:p w14:paraId="7CF72E74" w14:textId="1505ECBC" w:rsidR="00E814CC" w:rsidRDefault="00E814CC" w:rsidP="00E814CC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>Object literal</w:t>
      </w:r>
    </w:p>
    <w:p w14:paraId="6328CA89" w14:textId="1732D97F" w:rsidR="00E814CC" w:rsidRDefault="00E814CC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Object literal is a comma-separated list </w:t>
      </w:r>
      <w:r w:rsidR="00D5081A">
        <w:rPr>
          <w:b/>
          <w:sz w:val="36"/>
          <w:szCs w:val="36"/>
        </w:rPr>
        <w:t>of name-value pairs wrapped in curly braces. Object literals encapsulate data, enclosing it in tidy package.</w:t>
      </w:r>
    </w:p>
    <w:p w14:paraId="69164A72" w14:textId="272C43E0" w:rsidR="00D5081A" w:rsidRDefault="00D5081A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var car={id:1, name:’abc’ , display: function() }</w:t>
      </w:r>
    </w:p>
    <w:p w14:paraId="43B4F29C" w14:textId="3CA3CF48" w:rsidR="00D5081A" w:rsidRDefault="00D5081A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As evident from the above example property values can be of any data types including array literals function nested object literals, or primitive data type</w:t>
      </w:r>
    </w:p>
    <w:p w14:paraId="2703175B" w14:textId="5E02A978" w:rsidR="00D5081A" w:rsidRDefault="00D5081A" w:rsidP="00E814CC">
      <w:pPr>
        <w:ind w:left="720"/>
        <w:rPr>
          <w:b/>
          <w:sz w:val="48"/>
          <w:szCs w:val="48"/>
        </w:rPr>
      </w:pPr>
      <w:r>
        <w:rPr>
          <w:b/>
          <w:sz w:val="48"/>
          <w:szCs w:val="48"/>
        </w:rPr>
        <w:t>Object. created()</w:t>
      </w:r>
    </w:p>
    <w:p w14:paraId="217946C3" w14:textId="77777777" w:rsidR="00D5081A" w:rsidRDefault="00D5081A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The method creates a new object, using an existing object as the prototype of the newly created object</w:t>
      </w:r>
    </w:p>
    <w:p w14:paraId="3406ADFB" w14:textId="77777777" w:rsidR="00F313C6" w:rsidRDefault="00D5081A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Using the object literal example as prototype-</w:t>
      </w:r>
    </w:p>
    <w:p w14:paraId="6834B5B3" w14:textId="2D1ABA78" w:rsidR="00D5081A" w:rsidRDefault="00F313C6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Var car2 = </w:t>
      </w:r>
      <w:r w:rsidR="00D5081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Object create(car);</w:t>
      </w:r>
    </w:p>
    <w:p w14:paraId="33B602FD" w14:textId="77777777" w:rsidR="00F313C6" w:rsidRDefault="00F313C6" w:rsidP="00E814CC">
      <w:pPr>
        <w:ind w:left="720"/>
        <w:rPr>
          <w:b/>
          <w:sz w:val="36"/>
          <w:szCs w:val="36"/>
        </w:rPr>
      </w:pPr>
    </w:p>
    <w:p w14:paraId="7C868513" w14:textId="57E76103" w:rsidR="00F313C6" w:rsidRDefault="00F313C6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Car.id=2;</w:t>
      </w:r>
    </w:p>
    <w:p w14:paraId="7570475C" w14:textId="77777777" w:rsidR="00F313C6" w:rsidRDefault="00F313C6" w:rsidP="00E814CC">
      <w:pPr>
        <w:ind w:left="720"/>
        <w:rPr>
          <w:b/>
          <w:sz w:val="36"/>
          <w:szCs w:val="36"/>
        </w:rPr>
      </w:pPr>
    </w:p>
    <w:p w14:paraId="6F6E9658" w14:textId="06914B03" w:rsidR="00F313C6" w:rsidRDefault="00F313C6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Car.name = ‘xyz’;</w:t>
      </w:r>
    </w:p>
    <w:p w14:paraId="3424E5D1" w14:textId="331CB3B5" w:rsidR="00F313C6" w:rsidRDefault="00F313C6" w:rsidP="00E814CC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>Object constructor</w:t>
      </w:r>
    </w:p>
    <w:p w14:paraId="584523DE" w14:textId="2707FA0D" w:rsidR="00F313C6" w:rsidRDefault="00F313C6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Uses full when we require to create multiple object of similar type. In this case, a constructor (kind of blue print) is created and multiple objects can be initialized using the new keyword using the constructor as a wrapper for the newly created objects</w:t>
      </w:r>
    </w:p>
    <w:p w14:paraId="519D9FCA" w14:textId="62D5C610" w:rsidR="00F313C6" w:rsidRDefault="00F313C6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Construction function-</w:t>
      </w:r>
    </w:p>
    <w:p w14:paraId="21375572" w14:textId="77777777" w:rsidR="00F313C6" w:rsidRDefault="00F313C6" w:rsidP="00E814CC">
      <w:pPr>
        <w:ind w:left="720"/>
        <w:rPr>
          <w:b/>
          <w:sz w:val="36"/>
          <w:szCs w:val="36"/>
        </w:rPr>
      </w:pPr>
    </w:p>
    <w:p w14:paraId="3E1C30E0" w14:textId="504AF819" w:rsidR="00F313C6" w:rsidRDefault="00F313C6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Function person(name,age,eye) {</w:t>
      </w:r>
    </w:p>
    <w:p w14:paraId="15AFC354" w14:textId="18231534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This Name = name;</w:t>
      </w:r>
    </w:p>
    <w:p w14:paraId="74B10C77" w14:textId="49749273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This. Age = age;</w:t>
      </w:r>
    </w:p>
    <w:p w14:paraId="14F1340D" w14:textId="1D48DEF3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This. Eye color = eye;</w:t>
      </w:r>
    </w:p>
    <w:p w14:paraId="0F9DC029" w14:textId="31E19AFE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14:paraId="3703E1A8" w14:textId="07D95EEF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Creating objects using constructor-</w:t>
      </w:r>
    </w:p>
    <w:p w14:paraId="4CA8EEAE" w14:textId="77777777" w:rsidR="00252BD0" w:rsidRDefault="00252BD0" w:rsidP="00E814CC">
      <w:pPr>
        <w:ind w:left="720"/>
        <w:rPr>
          <w:b/>
          <w:sz w:val="36"/>
          <w:szCs w:val="36"/>
        </w:rPr>
      </w:pPr>
    </w:p>
    <w:p w14:paraId="391BA282" w14:textId="5C513202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Var p1= new person(“john”, 50, “blue”);</w:t>
      </w:r>
    </w:p>
    <w:p w14:paraId="5891615E" w14:textId="29C0E832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Var p2 = new person(“sally”, 48,, “green”)</w:t>
      </w:r>
    </w:p>
    <w:p w14:paraId="73FBAC9B" w14:textId="77777777" w:rsidR="00252BD0" w:rsidRDefault="00252BD0" w:rsidP="00E814CC">
      <w:pPr>
        <w:ind w:left="720"/>
        <w:rPr>
          <w:b/>
          <w:sz w:val="36"/>
          <w:szCs w:val="36"/>
        </w:rPr>
      </w:pPr>
    </w:p>
    <w:p w14:paraId="420B5A5D" w14:textId="05D914B2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Object .assign()</w:t>
      </w:r>
    </w:p>
    <w:p w14:paraId="19199C24" w14:textId="630EF918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It is used to copy the values and properties from one or more source objects to a target object it invokes getters and setters since it uses both [[Get]] on the source and [[set]] on the target</w:t>
      </w:r>
    </w:p>
    <w:p w14:paraId="0513C8E7" w14:textId="355CC1C3" w:rsidR="00252BD0" w:rsidRDefault="00252BD0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Here is an example where properties from three source objects using . assign()</w:t>
      </w:r>
    </w:p>
    <w:p w14:paraId="42822FAE" w14:textId="63314FB8" w:rsidR="00252BD0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Input : var obj1 </w:t>
      </w:r>
      <w:r w:rsidR="00252BD0">
        <w:rPr>
          <w:b/>
          <w:sz w:val="36"/>
          <w:szCs w:val="36"/>
        </w:rPr>
        <w:t xml:space="preserve">= </w:t>
      </w:r>
      <w:r>
        <w:rPr>
          <w:b/>
          <w:sz w:val="36"/>
          <w:szCs w:val="36"/>
        </w:rPr>
        <w:t xml:space="preserve"> { a : 10 };</w:t>
      </w:r>
    </w:p>
    <w:p w14:paraId="6A3B73DF" w14:textId="3AF360A3" w:rsidR="00252BD0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Var obj2 = { b : 20};</w:t>
      </w:r>
    </w:p>
    <w:p w14:paraId="5CCCE17D" w14:textId="2392BD48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Var obj3 = { c : 30 };</w:t>
      </w:r>
    </w:p>
    <w:p w14:paraId="7E086835" w14:textId="66F94401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Var new – obj = object . assign(o1, 02, o3);</w:t>
      </w:r>
    </w:p>
    <w:p w14:paraId="726D5240" w14:textId="4DDD51BA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Console.log (new-obj)</w:t>
      </w:r>
    </w:p>
    <w:p w14:paraId="3E9538FE" w14:textId="28E70B76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Output : object { a:10, b:20, c:30 }</w:t>
      </w:r>
    </w:p>
    <w:p w14:paraId="42AF6D7B" w14:textId="10C5DD4E" w:rsidR="00C93071" w:rsidRDefault="00C93071" w:rsidP="00E814CC">
      <w:pPr>
        <w:ind w:left="720"/>
        <w:rPr>
          <w:b/>
          <w:sz w:val="44"/>
          <w:szCs w:val="44"/>
        </w:rPr>
      </w:pPr>
      <w:r>
        <w:rPr>
          <w:b/>
          <w:sz w:val="44"/>
          <w:szCs w:val="44"/>
        </w:rPr>
        <w:t>Object .from Entries</w:t>
      </w:r>
    </w:p>
    <w:p w14:paraId="11C7A64C" w14:textId="58BE9B1E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This method transforms a list of key-value pairs into an object.</w:t>
      </w:r>
    </w:p>
    <w:p w14:paraId="3C36E369" w14:textId="77181E29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Const car1 = Object. from Entries(entries);</w:t>
      </w:r>
    </w:p>
    <w:p w14:paraId="4F36744A" w14:textId="77777777" w:rsidR="00C93071" w:rsidRDefault="00C93071" w:rsidP="00E814CC">
      <w:pPr>
        <w:ind w:left="720"/>
        <w:rPr>
          <w:b/>
          <w:sz w:val="36"/>
          <w:szCs w:val="36"/>
        </w:rPr>
      </w:pPr>
    </w:p>
    <w:p w14:paraId="7349FE95" w14:textId="32BDF1C5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Console.log(car1);</w:t>
      </w:r>
    </w:p>
    <w:p w14:paraId="18D15BDD" w14:textId="093B59C3" w:rsid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Output: object {id: 4, color: ‘blue’}</w:t>
      </w:r>
    </w:p>
    <w:p w14:paraId="44EF4896" w14:textId="1AC81C01" w:rsidR="00C93071" w:rsidRPr="00C93071" w:rsidRDefault="00C93071" w:rsidP="00E814CC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]};</w:t>
      </w:r>
      <w:bookmarkStart w:id="0" w:name="_GoBack"/>
      <w:bookmarkEnd w:id="0"/>
    </w:p>
    <w:p w14:paraId="43E4A2DD" w14:textId="77777777" w:rsidR="00C93071" w:rsidRPr="00C93071" w:rsidRDefault="00C93071" w:rsidP="00E814CC">
      <w:pPr>
        <w:ind w:left="720"/>
        <w:rPr>
          <w:b/>
          <w:sz w:val="44"/>
          <w:szCs w:val="44"/>
        </w:rPr>
      </w:pPr>
    </w:p>
    <w:p w14:paraId="512BA3A1" w14:textId="77777777" w:rsidR="00252BD0" w:rsidRDefault="00252BD0" w:rsidP="00E814CC">
      <w:pPr>
        <w:ind w:left="720"/>
        <w:rPr>
          <w:b/>
          <w:sz w:val="36"/>
          <w:szCs w:val="36"/>
        </w:rPr>
      </w:pPr>
    </w:p>
    <w:p w14:paraId="12314B2E" w14:textId="77777777" w:rsidR="00252BD0" w:rsidRDefault="00252BD0" w:rsidP="00E814CC">
      <w:pPr>
        <w:ind w:left="720"/>
        <w:rPr>
          <w:b/>
          <w:sz w:val="36"/>
          <w:szCs w:val="36"/>
        </w:rPr>
      </w:pPr>
    </w:p>
    <w:p w14:paraId="081DE893" w14:textId="77777777" w:rsidR="00252BD0" w:rsidRDefault="00252BD0" w:rsidP="00E814CC">
      <w:pPr>
        <w:ind w:left="720"/>
        <w:rPr>
          <w:b/>
          <w:sz w:val="36"/>
          <w:szCs w:val="36"/>
        </w:rPr>
      </w:pPr>
    </w:p>
    <w:p w14:paraId="7E70001A" w14:textId="77777777" w:rsidR="00252BD0" w:rsidRDefault="00252BD0" w:rsidP="00E814CC">
      <w:pPr>
        <w:ind w:left="720"/>
        <w:rPr>
          <w:b/>
          <w:sz w:val="36"/>
          <w:szCs w:val="36"/>
        </w:rPr>
      </w:pPr>
    </w:p>
    <w:p w14:paraId="1495C823" w14:textId="77777777" w:rsidR="00252BD0" w:rsidRPr="00F313C6" w:rsidRDefault="00252BD0" w:rsidP="00E814CC">
      <w:pPr>
        <w:ind w:left="720"/>
        <w:rPr>
          <w:b/>
          <w:sz w:val="36"/>
          <w:szCs w:val="36"/>
        </w:rPr>
      </w:pPr>
    </w:p>
    <w:p w14:paraId="23DEBD9B" w14:textId="77777777" w:rsidR="00F313C6" w:rsidRPr="00F313C6" w:rsidRDefault="00F313C6" w:rsidP="00E814CC">
      <w:pPr>
        <w:ind w:left="720"/>
        <w:rPr>
          <w:b/>
          <w:sz w:val="36"/>
          <w:szCs w:val="36"/>
        </w:rPr>
      </w:pPr>
    </w:p>
    <w:p w14:paraId="173B7B53" w14:textId="77777777" w:rsidR="00F313C6" w:rsidRDefault="00F313C6" w:rsidP="00E814CC">
      <w:pPr>
        <w:ind w:left="720"/>
        <w:rPr>
          <w:b/>
          <w:sz w:val="36"/>
          <w:szCs w:val="36"/>
        </w:rPr>
      </w:pPr>
    </w:p>
    <w:p w14:paraId="1F22CC50" w14:textId="77777777" w:rsidR="00F313C6" w:rsidRDefault="00F313C6" w:rsidP="00E814CC">
      <w:pPr>
        <w:ind w:left="720"/>
        <w:rPr>
          <w:b/>
          <w:sz w:val="36"/>
          <w:szCs w:val="36"/>
        </w:rPr>
      </w:pPr>
    </w:p>
    <w:p w14:paraId="1504D5D5" w14:textId="25C5E384" w:rsidR="00F313C6" w:rsidRPr="00D5081A" w:rsidRDefault="00F313C6" w:rsidP="00E814CC">
      <w:pPr>
        <w:ind w:left="720"/>
        <w:rPr>
          <w:b/>
          <w:sz w:val="36"/>
          <w:szCs w:val="36"/>
        </w:rPr>
      </w:pPr>
    </w:p>
    <w:p w14:paraId="407EDD75" w14:textId="77777777" w:rsidR="00D5081A" w:rsidRPr="00D5081A" w:rsidRDefault="00D5081A" w:rsidP="00E814CC">
      <w:pPr>
        <w:ind w:left="720"/>
        <w:rPr>
          <w:b/>
          <w:sz w:val="48"/>
          <w:szCs w:val="48"/>
        </w:rPr>
      </w:pPr>
    </w:p>
    <w:p w14:paraId="1CEC61B4" w14:textId="7A4E6B1C" w:rsidR="00D5081A" w:rsidRPr="00E814CC" w:rsidRDefault="00D5081A" w:rsidP="00E814CC">
      <w:pPr>
        <w:ind w:left="720"/>
        <w:rPr>
          <w:b/>
          <w:sz w:val="36"/>
          <w:szCs w:val="36"/>
        </w:rPr>
      </w:pPr>
    </w:p>
    <w:p w14:paraId="2EEEAA3F" w14:textId="77777777" w:rsidR="00E814CC" w:rsidRPr="00E814CC" w:rsidRDefault="00E814CC" w:rsidP="00E814CC">
      <w:pPr>
        <w:ind w:left="720"/>
        <w:rPr>
          <w:b/>
          <w:sz w:val="36"/>
          <w:szCs w:val="36"/>
        </w:rPr>
      </w:pPr>
    </w:p>
    <w:sectPr w:rsidR="00E814CC" w:rsidRPr="00E8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93"/>
    <w:rsid w:val="000005E5"/>
    <w:rsid w:val="00252BD0"/>
    <w:rsid w:val="00442B3C"/>
    <w:rsid w:val="00B95293"/>
    <w:rsid w:val="00C93071"/>
    <w:rsid w:val="00D5081A"/>
    <w:rsid w:val="00D87780"/>
    <w:rsid w:val="00E814CC"/>
    <w:rsid w:val="00E94641"/>
    <w:rsid w:val="00F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6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su\OneDrive\Documents\%7b72AE0409-9A39-FA4F-BE01-0DAF9F159D0B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{72AE0409-9A39-FA4F-BE01-0DAF9F159D0B}tf02786994</Template>
  <TotalTime>50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bollamsaisudha@gmail.com</dc:creator>
  <cp:keywords/>
  <dc:description/>
  <cp:lastModifiedBy>Shesu</cp:lastModifiedBy>
  <cp:revision>4</cp:revision>
  <dcterms:created xsi:type="dcterms:W3CDTF">2022-09-05T16:30:00Z</dcterms:created>
  <dcterms:modified xsi:type="dcterms:W3CDTF">2023-05-15T12:59:00Z</dcterms:modified>
</cp:coreProperties>
</file>